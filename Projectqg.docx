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b/>
          <w:color w:val="082A75" w:themeColor="text2"/>
          <w:sz w:val="28"/>
        </w:rPr>
        <w:id w:val="-1719658190"/>
        <w:docPartObj>
          <w:docPartGallery w:val="Cover Pages"/>
          <w:docPartUnique/>
        </w:docPartObj>
      </w:sdtPr>
      <w:sdtContent>
        <w:p w14:paraId="1729C9CE" w14:textId="52A8E28F" w:rsidR="00627087" w:rsidRDefault="0062708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1" locked="0" layoutInCell="1" allowOverlap="1" wp14:anchorId="392FA2ED" wp14:editId="738A35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39815123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50651233" name="Rectangle 175065123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142263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625A0C" w14:textId="2C8499A0" w:rsidR="00627087" w:rsidRDefault="006270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34757597" name="Group 113475759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38650215" name="Group 5386502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9300735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210910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1080983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875921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506206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206353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800414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55965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23223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269826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025188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609867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93856088" name="Group 159385608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2690473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004574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518935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719424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1874375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586148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397194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549164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052928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448941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3848357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2FA2ED" id="Group 1" o:spid="_x0000_s1026" style="position:absolute;margin-left:0;margin-top:0;width:172.8pt;height:718.55pt;z-index:-25164288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murJnmElAABdBQEADgAAAAAAAAAAAAAAAAAu&#10;AgAAZHJzL2Uyb0RvYy54bWxQSwECLQAUAAYACAAAACEAT/eVMt0AAAAGAQAADwAAAAAAAAAAAAAA&#10;AAC7JwAAZHJzL2Rvd25yZXYueG1sUEsFBgAAAAAEAAQA8wAAAMUoAAAAAA==&#10;">
                    <v:rect id="Rectangle 175065123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" fillcolor="#082a7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" adj="18883" fillcolor="#024f7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625A0C" w14:textId="2C8499A0" w:rsidR="00627087" w:rsidRDefault="006270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3475759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">
                      <v:group id="Group 53865021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" path="m,l39,152,84,304r38,113l122,440,76,306,39,180,6,53,,xe" fillcolor="#082a75 [3215]" strokecolor="#082a7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" path="m,l8,19,37,93r30,74l116,269r-8,l60,169,30,98,1,25,,xe" fillcolor="#082a75 [3215]" strokecolor="#082a7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" path="m,l,,1,79r2,80l12,317,23,476,39,634,58,792,83,948r24,138l135,1223r5,49l138,1262,105,1106,77,949,53,792,35,634,20,476,9,317,2,159,,79,,xe" fillcolor="#082a75 [3215]" strokecolor="#082a7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" path="m45,r,l35,66r-9,67l14,267,6,401,3,534,6,669r8,134l18,854r,-3l9,814,8,803,1,669,,534,3,401,12,267,25,132,34,66,45,xe" fillcolor="#082a75 [3215]" strokecolor="#082a7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" path="m,l10,44r11,82l34,207r19,86l75,380r25,86l120,521r21,55l152,618r2,11l140,595,115,532,93,468,67,383,47,295,28,207,12,104,,xe" fillcolor="#082a75 [3215]" strokecolor="#082a7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" path="m,l33,69r-9,l12,35,,xe" fillcolor="#082a75 [3215]" strokecolor="#082a7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" path="m,l9,37r,3l15,93,5,49,,xe" fillcolor="#082a75 [3215]" strokecolor="#082a7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" path="m394,r,l356,38,319,77r-35,40l249,160r-42,58l168,276r-37,63l98,402,69,467,45,535,26,604,14,673,7,746,6,766,,749r1,-5l7,673,21,603,40,533,65,466,94,400r33,-64l164,275r40,-60l248,158r34,-42l318,76,354,37,394,xe" fillcolor="#082a75 [3215]" strokecolor="#082a7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" path="m,l6,16r1,3l11,80r9,52l33,185r3,9l21,161,15,145,5,81,1,41,,xe" fillcolor="#082a75 [3215]" strokecolor="#082a7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" path="m,l31,65r-8,l,xe" fillcolor="#082a75 [3215]" strokecolor="#082a75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" path="m,l6,17,7,42,6,39,,23,,xe" fillcolor="#082a75 [3215]" strokecolor="#082a7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" path="m,l6,16,21,49,33,84r12,34l44,118,13,53,11,42,,xe" fillcolor="#082a75 [3215]" strokecolor="#082a7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59385608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" path="m,l41,155,86,309r39,116l125,450,79,311,41,183,7,54,,xe" fillcolor="#082a75 [3215]" strokecolor="#082a7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" path="m,l8,20,37,96r32,74l118,275r-9,l61,174,30,100,,26,,xe" fillcolor="#082a75 [3215]" strokecolor="#082a7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" path="m,l16,72r4,49l18,112,,31,,xe" fillcolor="#082a75 [3215]" strokecolor="#082a7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" path="m,l11,46r11,83l36,211r19,90l76,389r27,87l123,533r21,55l155,632r3,11l142,608,118,544,95,478,69,391,47,302,29,212,13,107,,xe" fillcolor="#082a75 [3215]" strokecolor="#082a7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" path="m,l33,71r-9,l11,36,,xe" fillcolor="#082a75 [3215]" strokecolor="#082a7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" path="m,l8,37r,4l15,95,4,49,,xe" fillcolor="#082a75 [3215]" strokecolor="#082a7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" path="m402,r,1l363,39,325,79r-35,42l255,164r-44,58l171,284r-38,62l100,411,71,478,45,546,27,617,13,689,7,761r,21l,765r1,-4l7,688,21,616,40,545,66,475,95,409r35,-66l167,281r42,-61l253,163r34,-43l324,78,362,38,402,xe" fillcolor="#082a75 [3215]" strokecolor="#082a7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" path="m,l6,15r1,3l12,80r9,54l33,188r4,8l22,162,15,146,5,81,1,40,,xe" fillcolor="#082a75 [3215]" strokecolor="#082a7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" path="m,l31,66r-7,l,xe" fillcolor="#082a75 [3215]" strokecolor="#082a7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" path="m,l7,17r,26l6,40,,25,,xe" fillcolor="#082a75 [3215]" strokecolor="#082a7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" path="m,l7,16,22,50,33,86r13,35l45,121,14,55,11,44,,xe" fillcolor="#082a75 [3215]" strokecolor="#082a7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B726D35" wp14:editId="74EAE04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254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60A92" w14:textId="0A28410A" w:rsidR="00627087" w:rsidRPr="00627087" w:rsidRDefault="00000000">
                                <w:pPr>
                                  <w:pStyle w:val="NoSpacing"/>
                                  <w:rPr>
                                    <w:rFonts w:ascii="Century" w:eastAsiaTheme="majorEastAsia" w:hAnsi="Century" w:cstheme="majorBidi"/>
                                    <w:color w:val="211D5C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" w:eastAsiaTheme="majorEastAsia" w:hAnsi="Century" w:cstheme="majorBidi"/>
                                      <w:color w:val="211D5C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27087" w:rsidRPr="00627087">
                                      <w:rPr>
                                        <w:rFonts w:ascii="Century" w:eastAsiaTheme="majorEastAsia" w:hAnsi="Century" w:cstheme="majorBidi"/>
                                        <w:color w:val="211D5C" w:themeColor="text1" w:themeTint="D9"/>
                                        <w:sz w:val="72"/>
                                        <w:szCs w:val="72"/>
                                      </w:rPr>
                                      <w:t>Home Automation</w:t>
                                    </w:r>
                                  </w:sdtContent>
                                </w:sdt>
                              </w:p>
                              <w:p w14:paraId="45A03CF6" w14:textId="499FA7ED" w:rsidR="00627087" w:rsidRDefault="00C27F7D">
                                <w:pPr>
                                  <w:spacing w:before="120"/>
                                  <w:rPr>
                                    <w:color w:val="2E287F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2E287F" w:themeColor="text1" w:themeTint="BF"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0CFA0246" wp14:editId="1A234ACC">
                                      <wp:extent cx="3483610" cy="3483610"/>
                                      <wp:effectExtent l="0" t="0" r="0" b="0"/>
                                      <wp:docPr id="807407002" name="Picture 8074070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06148233" name="Picture 1506148233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83610" cy="3483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26D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7462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1160A92" w14:textId="0A28410A" w:rsidR="00627087" w:rsidRPr="00627087" w:rsidRDefault="00000000">
                          <w:pPr>
                            <w:pStyle w:val="NoSpacing"/>
                            <w:rPr>
                              <w:rFonts w:ascii="Century" w:eastAsiaTheme="majorEastAsia" w:hAnsi="Century" w:cstheme="majorBidi"/>
                              <w:color w:val="211D5C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entury" w:eastAsiaTheme="majorEastAsia" w:hAnsi="Century" w:cstheme="majorBidi"/>
                                <w:color w:val="211D5C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27087" w:rsidRPr="00627087">
                                <w:rPr>
                                  <w:rFonts w:ascii="Century" w:eastAsiaTheme="majorEastAsia" w:hAnsi="Century" w:cstheme="majorBidi"/>
                                  <w:color w:val="211D5C" w:themeColor="text1" w:themeTint="D9"/>
                                  <w:sz w:val="72"/>
                                  <w:szCs w:val="72"/>
                                </w:rPr>
                                <w:t>Home Automation</w:t>
                              </w:r>
                            </w:sdtContent>
                          </w:sdt>
                        </w:p>
                        <w:p w14:paraId="45A03CF6" w14:textId="499FA7ED" w:rsidR="00627087" w:rsidRDefault="00C27F7D">
                          <w:pPr>
                            <w:spacing w:before="120"/>
                            <w:rPr>
                              <w:color w:val="2E287F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2E287F" w:themeColor="text1" w:themeTint="BF"/>
                              <w:sz w:val="36"/>
                              <w:szCs w:val="36"/>
                            </w:rPr>
                            <w:drawing>
                              <wp:inline distT="0" distB="0" distL="0" distR="0" wp14:anchorId="0CFA0246" wp14:editId="1A234ACC">
                                <wp:extent cx="3483610" cy="3483610"/>
                                <wp:effectExtent l="0" t="0" r="0" b="0"/>
                                <wp:docPr id="807407002" name="Picture 8074070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06148233" name="Picture 1506148233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83610" cy="3483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CCC65E" w14:textId="3287652D" w:rsidR="00A47F17" w:rsidRPr="00C27F7D" w:rsidRDefault="00C27F7D" w:rsidP="00C27F7D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183A87BE" wp14:editId="6741262C">
                    <wp:simplePos x="0" y="0"/>
                    <wp:positionH relativeFrom="page">
                      <wp:posOffset>3263900</wp:posOffset>
                    </wp:positionH>
                    <wp:positionV relativeFrom="page">
                      <wp:posOffset>6915150</wp:posOffset>
                    </wp:positionV>
                    <wp:extent cx="3657600" cy="1765300"/>
                    <wp:effectExtent l="0" t="0" r="7620" b="635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76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5C0F8" w14:textId="3665B99E" w:rsidR="00627087" w:rsidRPr="00C27F7D" w:rsidRDefault="00627087">
                                <w:pPr>
                                  <w:pStyle w:val="NoSpacing"/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27F7D"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  <w:t>Group-2 (2021-2025)</w:t>
                                </w:r>
                              </w:p>
                              <w:p w14:paraId="5AB2C240" w14:textId="0E1F2AB5" w:rsidR="00C27F7D" w:rsidRPr="00C27F7D" w:rsidRDefault="00C27F7D">
                                <w:pPr>
                                  <w:pStyle w:val="NoSpacing"/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27F7D"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  <w:t>Ankit Kumar Singh 21UEI006</w:t>
                                </w:r>
                              </w:p>
                              <w:p w14:paraId="5178BD2C" w14:textId="43637A7C" w:rsidR="00C27F7D" w:rsidRPr="00C27F7D" w:rsidRDefault="00C27F7D">
                                <w:pPr>
                                  <w:pStyle w:val="NoSpacing"/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27F7D"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  <w:t>Muskan Gupta 21UEI007</w:t>
                                </w:r>
                              </w:p>
                              <w:p w14:paraId="000C36CA" w14:textId="50D97E31" w:rsidR="00C27F7D" w:rsidRPr="00C27F7D" w:rsidRDefault="00C27F7D">
                                <w:pPr>
                                  <w:pStyle w:val="NoSpacing"/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27F7D"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  <w:t>Golu Kumar 21UEI008</w:t>
                                </w:r>
                              </w:p>
                              <w:p w14:paraId="00545734" w14:textId="443E5F41" w:rsidR="00C27F7D" w:rsidRPr="00C27F7D" w:rsidRDefault="00C27F7D">
                                <w:pPr>
                                  <w:pStyle w:val="NoSpacing"/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27F7D"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  <w:t>Ashish Kumar 21UEI009</w:t>
                                </w:r>
                              </w:p>
                              <w:p w14:paraId="505CB45A" w14:textId="6723ED6F" w:rsidR="00C27F7D" w:rsidRPr="00C27F7D" w:rsidRDefault="00C27F7D">
                                <w:pPr>
                                  <w:pStyle w:val="NoSpacing"/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27F7D"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  <w:t>Abantika Deb 21UEI010</w:t>
                                </w:r>
                              </w:p>
                              <w:p w14:paraId="496C7432" w14:textId="76F41AB4" w:rsidR="00627087" w:rsidRPr="00C27F7D" w:rsidRDefault="00627087">
                                <w:pPr>
                                  <w:pStyle w:val="NoSpacing"/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27F7D"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  <w:t>Electronics and Instrumentation Engineering</w:t>
                                </w:r>
                              </w:p>
                              <w:p w14:paraId="69150800" w14:textId="5F8999A9" w:rsidR="00627087" w:rsidRPr="00C27F7D" w:rsidRDefault="00627087">
                                <w:pPr>
                                  <w:pStyle w:val="NoSpacing"/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27F7D">
                                  <w:rPr>
                                    <w:color w:val="3B33A1" w:themeColor="text1" w:themeTint="A6"/>
                                    <w:sz w:val="28"/>
                                    <w:szCs w:val="28"/>
                                  </w:rPr>
                                  <w:t>National Institute of Technology, Agartala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3A87BE" id="Text Box 2" o:spid="_x0000_s1056" type="#_x0000_t202" style="position:absolute;margin-left:257pt;margin-top:544.5pt;width:4in;height:139pt;z-index:25167564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" filled="f" stroked="f" strokeweight=".5pt">
                    <v:textbox inset="0,0,0,0">
                      <w:txbxContent>
                        <w:p w14:paraId="2285C0F8" w14:textId="3665B99E" w:rsidR="00627087" w:rsidRPr="00C27F7D" w:rsidRDefault="00627087">
                          <w:pPr>
                            <w:pStyle w:val="NoSpacing"/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</w:pPr>
                          <w:r w:rsidRPr="00C27F7D"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  <w:t>Group-2 (2021-2025)</w:t>
                          </w:r>
                        </w:p>
                        <w:p w14:paraId="5AB2C240" w14:textId="0E1F2AB5" w:rsidR="00C27F7D" w:rsidRPr="00C27F7D" w:rsidRDefault="00C27F7D">
                          <w:pPr>
                            <w:pStyle w:val="NoSpacing"/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</w:pPr>
                          <w:r w:rsidRPr="00C27F7D"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  <w:t>Ankit Kumar Singh 21UEI006</w:t>
                          </w:r>
                        </w:p>
                        <w:p w14:paraId="5178BD2C" w14:textId="43637A7C" w:rsidR="00C27F7D" w:rsidRPr="00C27F7D" w:rsidRDefault="00C27F7D">
                          <w:pPr>
                            <w:pStyle w:val="NoSpacing"/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</w:pPr>
                          <w:r w:rsidRPr="00C27F7D"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  <w:t>Muskan Gupta 21UEI007</w:t>
                          </w:r>
                        </w:p>
                        <w:p w14:paraId="000C36CA" w14:textId="50D97E31" w:rsidR="00C27F7D" w:rsidRPr="00C27F7D" w:rsidRDefault="00C27F7D">
                          <w:pPr>
                            <w:pStyle w:val="NoSpacing"/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</w:pPr>
                          <w:r w:rsidRPr="00C27F7D"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  <w:t>Golu Kumar 21UEI008</w:t>
                          </w:r>
                        </w:p>
                        <w:p w14:paraId="00545734" w14:textId="443E5F41" w:rsidR="00C27F7D" w:rsidRPr="00C27F7D" w:rsidRDefault="00C27F7D">
                          <w:pPr>
                            <w:pStyle w:val="NoSpacing"/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</w:pPr>
                          <w:r w:rsidRPr="00C27F7D"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  <w:t>Ashish Kumar 21UEI009</w:t>
                          </w:r>
                        </w:p>
                        <w:p w14:paraId="505CB45A" w14:textId="6723ED6F" w:rsidR="00C27F7D" w:rsidRPr="00C27F7D" w:rsidRDefault="00C27F7D">
                          <w:pPr>
                            <w:pStyle w:val="NoSpacing"/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</w:pPr>
                          <w:r w:rsidRPr="00C27F7D"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  <w:t>Abantika Deb 21UEI010</w:t>
                          </w:r>
                        </w:p>
                        <w:p w14:paraId="496C7432" w14:textId="76F41AB4" w:rsidR="00627087" w:rsidRPr="00C27F7D" w:rsidRDefault="00627087">
                          <w:pPr>
                            <w:pStyle w:val="NoSpacing"/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</w:pPr>
                          <w:r w:rsidRPr="00C27F7D"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  <w:t>Electronics and Instrumentation Engineering</w:t>
                          </w:r>
                        </w:p>
                        <w:p w14:paraId="69150800" w14:textId="5F8999A9" w:rsidR="00627087" w:rsidRPr="00C27F7D" w:rsidRDefault="00627087">
                          <w:pPr>
                            <w:pStyle w:val="NoSpacing"/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</w:pPr>
                          <w:r w:rsidRPr="00C27F7D">
                            <w:rPr>
                              <w:color w:val="3B33A1" w:themeColor="text1" w:themeTint="A6"/>
                              <w:sz w:val="28"/>
                              <w:szCs w:val="28"/>
                            </w:rPr>
                            <w:t>National Institute of Technology, Agartala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27087">
            <w:br w:type="page"/>
          </w:r>
        </w:p>
      </w:sdtContent>
    </w:sdt>
    <w:p w14:paraId="5C87EA77" w14:textId="07661A33" w:rsidR="00D077E9" w:rsidRPr="00BE69B3" w:rsidRDefault="00C85DBF" w:rsidP="00BE69B3">
      <w:pPr>
        <w:pStyle w:val="Heading1"/>
        <w:numPr>
          <w:ilvl w:val="0"/>
          <w:numId w:val="1"/>
        </w:numPr>
        <w:rPr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E69B3">
        <w:rPr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Introduction</w:t>
      </w:r>
    </w:p>
    <w:p w14:paraId="18579186" w14:textId="2598E61C" w:rsidR="00A47F17" w:rsidRPr="00A47F17" w:rsidRDefault="00A47F17" w:rsidP="0092157F">
      <w:pPr>
        <w:pStyle w:val="Heading1"/>
        <w:spacing w:line="240" w:lineRule="auto"/>
        <w:jc w:val="both"/>
        <w:rPr>
          <w:rFonts w:ascii="Calisto MT" w:hAnsi="Calisto MT" w:cs="Lucida Sans Unicode"/>
          <w:sz w:val="36"/>
          <w:szCs w:val="36"/>
        </w:rPr>
      </w:pPr>
      <w:r w:rsidRPr="00A47F17">
        <w:rPr>
          <w:rFonts w:ascii="Calisto MT" w:hAnsi="Calisto MT" w:cs="Lucida Sans Unicode"/>
          <w:sz w:val="36"/>
          <w:szCs w:val="36"/>
        </w:rPr>
        <w:t>Home automation is building automation for a home. A home automation system will monitor and/or control home attributes such as lighting, climate, entertainment systems, and appliances. It may also include home security such as access control and alarm systems.</w:t>
      </w:r>
    </w:p>
    <w:p w14:paraId="257FAC5D" w14:textId="690EE401" w:rsidR="005D62ED" w:rsidRDefault="00A47F17" w:rsidP="0092157F">
      <w:pPr>
        <w:pStyle w:val="Heading1"/>
        <w:spacing w:line="240" w:lineRule="auto"/>
        <w:jc w:val="both"/>
        <w:rPr>
          <w:rFonts w:ascii="Calisto MT" w:hAnsi="Calisto MT" w:cs="Lucida Sans Unicode"/>
          <w:sz w:val="36"/>
          <w:szCs w:val="36"/>
        </w:rPr>
      </w:pPr>
      <w:r w:rsidRPr="00A47F17">
        <w:rPr>
          <w:rFonts w:ascii="Calisto MT" w:hAnsi="Calisto MT" w:cs="Lucida Sans Unicode"/>
          <w:sz w:val="36"/>
          <w:szCs w:val="36"/>
        </w:rPr>
        <w:t>The phrase smart home refers to home automation devices that have internet access. Home automation, a broader category, includes any device that can be monitored or controlled via wireless radio signals, not just those having internet access. When connected with</w:t>
      </w:r>
      <w:r>
        <w:rPr>
          <w:rFonts w:ascii="Calisto MT" w:hAnsi="Calisto MT" w:cs="Lucida Sans Unicode"/>
          <w:sz w:val="36"/>
          <w:szCs w:val="36"/>
        </w:rPr>
        <w:t xml:space="preserve"> </w:t>
      </w:r>
      <w:r w:rsidRPr="00A47F17">
        <w:rPr>
          <w:rFonts w:ascii="Calisto MT" w:hAnsi="Calisto MT" w:cs="Lucida Sans Unicode"/>
          <w:sz w:val="36"/>
          <w:szCs w:val="36"/>
        </w:rPr>
        <w:t xml:space="preserve">the Internet, home sensors and </w:t>
      </w:r>
      <w:r w:rsidR="005D62ED">
        <w:rPr>
          <w:rFonts w:ascii="Calisto MT" w:hAnsi="Calisto MT" w:cs="Lucida Sans Unicode"/>
          <w:sz w:val="36"/>
          <w:szCs w:val="36"/>
        </w:rPr>
        <w:t>activation devices are an important constitute of the Internet of Things(‘</w:t>
      </w:r>
      <w:r w:rsidR="005D62ED">
        <w:rPr>
          <w:rFonts w:ascii="Calisto MT" w:hAnsi="Calisto MT" w:cs="Lucida Sans Unicode"/>
          <w:sz w:val="36"/>
          <w:szCs w:val="36"/>
        </w:rPr>
        <w:t>IoT</w:t>
      </w:r>
      <w:r w:rsidR="005D62ED">
        <w:rPr>
          <w:rFonts w:ascii="Calisto MT" w:hAnsi="Calisto MT" w:cs="Lucida Sans Unicode"/>
          <w:sz w:val="36"/>
          <w:szCs w:val="36"/>
        </w:rPr>
        <w:t>’).</w:t>
      </w:r>
    </w:p>
    <w:p w14:paraId="58DF3A8B" w14:textId="24867076" w:rsidR="005D62ED" w:rsidRDefault="005D62ED" w:rsidP="0092157F">
      <w:pPr>
        <w:pStyle w:val="Heading1"/>
        <w:spacing w:line="240" w:lineRule="auto"/>
        <w:jc w:val="both"/>
        <w:rPr>
          <w:rFonts w:ascii="Calisto MT" w:hAnsi="Calisto MT" w:cs="Lucida Sans Unicode"/>
          <w:sz w:val="36"/>
          <w:szCs w:val="36"/>
        </w:rPr>
      </w:pPr>
      <w:r>
        <w:rPr>
          <w:rFonts w:ascii="Calisto MT" w:hAnsi="Calisto MT" w:cs="Lucida Sans Unicode"/>
          <w:sz w:val="36"/>
          <w:szCs w:val="36"/>
        </w:rPr>
        <w:t xml:space="preserve">In this </w:t>
      </w:r>
      <w:proofErr w:type="gramStart"/>
      <w:r>
        <w:rPr>
          <w:rFonts w:ascii="Calisto MT" w:hAnsi="Calisto MT" w:cs="Lucida Sans Unicode"/>
          <w:sz w:val="36"/>
          <w:szCs w:val="36"/>
        </w:rPr>
        <w:t>project ,</w:t>
      </w:r>
      <w:proofErr w:type="gramEnd"/>
      <w:r>
        <w:rPr>
          <w:rFonts w:ascii="Calisto MT" w:hAnsi="Calisto MT" w:cs="Lucida Sans Unicode"/>
          <w:sz w:val="36"/>
          <w:szCs w:val="36"/>
        </w:rPr>
        <w:t xml:space="preserve"> we are going to control an LED and a FAN using HC-05 Bluetooth module, Arduino Uno and an Android Application.</w:t>
      </w:r>
    </w:p>
    <w:p w14:paraId="350A146B" w14:textId="40B77C17" w:rsidR="005D62ED" w:rsidRDefault="005D62ED" w:rsidP="00C27F7D">
      <w:pPr>
        <w:pStyle w:val="Heading1"/>
        <w:spacing w:line="240" w:lineRule="auto"/>
      </w:pPr>
    </w:p>
    <w:p w14:paraId="1A47D0EF" w14:textId="77777777" w:rsidR="004D3301" w:rsidRDefault="004D3301" w:rsidP="000A6687"/>
    <w:p w14:paraId="686D9437" w14:textId="77777777" w:rsidR="005D62ED" w:rsidRDefault="005D62ED" w:rsidP="00040C66">
      <w:pPr>
        <w:rPr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3D4B5BA" w14:textId="77777777" w:rsidR="005D62ED" w:rsidRDefault="005D62ED" w:rsidP="00040C66">
      <w:pPr>
        <w:rPr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CBE6BC4" w14:textId="77777777" w:rsidR="005D62ED" w:rsidRDefault="005D62ED" w:rsidP="00040C66">
      <w:pPr>
        <w:rPr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1101707" w14:textId="77777777" w:rsidR="005D62ED" w:rsidRDefault="005D62ED" w:rsidP="00040C66">
      <w:pPr>
        <w:rPr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BE9A0CD" w14:textId="77777777" w:rsidR="005D62ED" w:rsidRDefault="005D62ED" w:rsidP="00040C66">
      <w:pPr>
        <w:rPr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63EC7D5" w14:textId="77777777" w:rsidR="005D62ED" w:rsidRDefault="005D62ED" w:rsidP="0092157F">
      <w:pPr>
        <w:jc w:val="both"/>
        <w:rPr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F8808DC" w14:textId="6A8D9FF7" w:rsidR="00C27F7D" w:rsidRPr="00C27F7D" w:rsidRDefault="00C27F7D" w:rsidP="00040C66">
      <w:pPr>
        <w:rPr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Component List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C27F7D" w14:paraId="7457ADA2" w14:textId="77777777" w:rsidTr="00CB3B44">
        <w:trPr>
          <w:trHeight w:val="3546"/>
        </w:trPr>
        <w:tc>
          <w:tcPr>
            <w:tcW w:w="9999" w:type="dxa"/>
          </w:tcPr>
          <w:p w14:paraId="70C88C20" w14:textId="77777777" w:rsidR="00C27F7D" w:rsidRPr="00C27F7D" w:rsidRDefault="00C27F7D" w:rsidP="00CB3B4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F0D29" w:themeColor="text1"/>
                <w:sz w:val="32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F7D">
              <w:rPr>
                <w:b w:val="0"/>
                <w:color w:val="0F0D29" w:themeColor="text1"/>
                <w:sz w:val="32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Arduino UNO R3</w:t>
            </w:r>
          </w:p>
          <w:p w14:paraId="58B4AE45" w14:textId="77777777" w:rsidR="00C27F7D" w:rsidRPr="00C27F7D" w:rsidRDefault="00C27F7D" w:rsidP="00CB3B4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F0D29" w:themeColor="text1"/>
                <w:sz w:val="32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F7D">
              <w:rPr>
                <w:b w:val="0"/>
                <w:color w:val="0F0D29" w:themeColor="text1"/>
                <w:sz w:val="32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HC-05 Bluetooth Module</w:t>
            </w:r>
          </w:p>
          <w:p w14:paraId="268E76A4" w14:textId="77777777" w:rsidR="00C27F7D" w:rsidRPr="00C27F7D" w:rsidRDefault="00C27F7D" w:rsidP="00CB3B4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F0D29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F7D">
              <w:rPr>
                <w:b w:val="0"/>
                <w:color w:val="0F0D29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L298N Motor Driver</w:t>
            </w:r>
          </w:p>
          <w:p w14:paraId="426A48CB" w14:textId="77777777" w:rsidR="00C27F7D" w:rsidRPr="00C27F7D" w:rsidRDefault="00C27F7D" w:rsidP="00CB3B4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F0D29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F7D">
              <w:rPr>
                <w:b w:val="0"/>
                <w:color w:val="0F0D29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Resistor(100-Ohm)</w:t>
            </w:r>
          </w:p>
          <w:p w14:paraId="02777E13" w14:textId="77777777" w:rsidR="00C27F7D" w:rsidRPr="00C27F7D" w:rsidRDefault="00C27F7D" w:rsidP="00CB3B4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F0D29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F7D">
              <w:rPr>
                <w:b w:val="0"/>
                <w:color w:val="0F0D29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LED</w:t>
            </w:r>
          </w:p>
          <w:p w14:paraId="3D2C48B6" w14:textId="41850EF2" w:rsidR="00C27F7D" w:rsidRPr="00C27F7D" w:rsidRDefault="00C27F7D" w:rsidP="00C27F7D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F0D29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F7D">
              <w:rPr>
                <w:b w:val="0"/>
                <w:color w:val="0F0D29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Jumper Wires</w:t>
            </w:r>
          </w:p>
          <w:p w14:paraId="66EE5598" w14:textId="77777777" w:rsidR="00C27F7D" w:rsidRPr="00C27F7D" w:rsidRDefault="00C27F7D" w:rsidP="00CB3B4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F0D29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F7D">
              <w:rPr>
                <w:b w:val="0"/>
                <w:color w:val="0F0D29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PCB</w:t>
            </w:r>
          </w:p>
          <w:p w14:paraId="60569324" w14:textId="77777777" w:rsidR="00C27F7D" w:rsidRPr="00C27F7D" w:rsidRDefault="00C27F7D" w:rsidP="00C27F7D">
            <w:pPr>
              <w:ind w:left="360"/>
              <w:rPr>
                <w:outline/>
                <w:color w:val="FFFFFF" w:themeColor="background1"/>
                <w:sz w:val="32"/>
                <w:szCs w:val="24"/>
                <w:u w:val="single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</w:tbl>
    <w:p w14:paraId="2EC24762" w14:textId="15F5BE08" w:rsidR="009D2D2A" w:rsidRDefault="009D2D2A" w:rsidP="00040C66"/>
    <w:p w14:paraId="26529CC7" w14:textId="683A43CA" w:rsidR="009D2D2A" w:rsidRDefault="009D2D2A" w:rsidP="00040C66"/>
    <w:p w14:paraId="53BDA5E9" w14:textId="3E740D43" w:rsidR="00B64C3F" w:rsidRPr="009D2D2A" w:rsidRDefault="004D3301" w:rsidP="00B64C3F">
      <w:pPr>
        <w:pStyle w:val="ListParagraph"/>
        <w:numPr>
          <w:ilvl w:val="0"/>
          <w:numId w:val="1"/>
        </w:numPr>
        <w:rPr>
          <w:color w:val="70AD47"/>
          <w:spacing w:val="10"/>
          <w:sz w:val="56"/>
          <w:szCs w:val="5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color w:val="70AD47"/>
          <w:spacing w:val="10"/>
          <w:sz w:val="56"/>
          <w:szCs w:val="5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Application Back-End Code</w:t>
      </w:r>
    </w:p>
    <w:p w14:paraId="7E889C21" w14:textId="11E537BF" w:rsidR="00AD3492" w:rsidRPr="004D3301" w:rsidRDefault="004D3301" w:rsidP="00AD3492">
      <w:pPr>
        <w:pStyle w:val="ListParagraph"/>
        <w:rPr>
          <w:b w:val="0"/>
          <w:color w:val="0F0D29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F0D29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we used MIT App Inventor website to create the android </w:t>
      </w:r>
      <w:r w:rsidR="00627087">
        <w:rPr>
          <w:b w:val="0"/>
          <w:color w:val="0F0D29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to control the LED and Fan.</w:t>
      </w:r>
    </w:p>
    <w:p w14:paraId="3B72DE21" w14:textId="4F492E19" w:rsidR="009D2D2A" w:rsidRDefault="00627087" w:rsidP="003B35E4">
      <w:pPr>
        <w:pStyle w:val="ListParagraph"/>
        <w:ind w:left="0"/>
        <w:jc w:val="center"/>
        <w:rPr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noProof/>
          <w:color w:val="70AD47"/>
          <w:spacing w:val="10"/>
          <w:sz w:val="56"/>
          <w:szCs w:val="56"/>
        </w:rPr>
        <w:drawing>
          <wp:inline distT="0" distB="0" distL="0" distR="0" wp14:anchorId="457A5CDC" wp14:editId="534C4301">
            <wp:extent cx="6309360" cy="3861435"/>
            <wp:effectExtent l="0" t="0" r="0" b="5715"/>
            <wp:docPr id="1485102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02766" name="Picture 14851027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8585" w14:textId="77777777" w:rsidR="00627087" w:rsidRPr="00114B81" w:rsidRDefault="00627087" w:rsidP="003B35E4">
      <w:pPr>
        <w:pStyle w:val="ListParagraph"/>
        <w:ind w:left="0"/>
        <w:jc w:val="center"/>
        <w:rPr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9D84DB9" w14:textId="367558DF" w:rsidR="00B64C3F" w:rsidRPr="009D2D2A" w:rsidRDefault="00B64C3F" w:rsidP="00B64C3F">
      <w:pPr>
        <w:pStyle w:val="ListParagraph"/>
        <w:numPr>
          <w:ilvl w:val="0"/>
          <w:numId w:val="1"/>
        </w:numPr>
        <w:rPr>
          <w:color w:val="70AD47"/>
          <w:spacing w:val="10"/>
          <w:sz w:val="56"/>
          <w:szCs w:val="5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D2D2A">
        <w:rPr>
          <w:color w:val="70AD47"/>
          <w:spacing w:val="10"/>
          <w:sz w:val="56"/>
          <w:szCs w:val="5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Arduino Code</w:t>
      </w:r>
    </w:p>
    <w:p w14:paraId="2978715D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ENA 3</w:t>
      </w:r>
    </w:p>
    <w:p w14:paraId="0CA1B5CF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in1 4</w:t>
      </w:r>
    </w:p>
    <w:p w14:paraId="32C88271" w14:textId="77777777" w:rsidR="004D3301" w:rsidRPr="005D62ED" w:rsidRDefault="004D3301" w:rsidP="0092157F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in2 7</w:t>
      </w:r>
    </w:p>
    <w:p w14:paraId="51410463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led 9</w:t>
      </w:r>
    </w:p>
    <w:p w14:paraId="465233EA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speed1=0;</w:t>
      </w:r>
    </w:p>
    <w:p w14:paraId="5A9E6BB4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speed2=51;</w:t>
      </w:r>
    </w:p>
    <w:p w14:paraId="0A96AE1D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speed3=102;</w:t>
      </w:r>
    </w:p>
    <w:p w14:paraId="51A23A38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speed4=153;</w:t>
      </w:r>
    </w:p>
    <w:p w14:paraId="57A04C36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speed5=204;</w:t>
      </w:r>
    </w:p>
    <w:p w14:paraId="3B98939A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speed6=255;</w:t>
      </w:r>
    </w:p>
    <w:p w14:paraId="67634892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E3E9C5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08C1783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(9600);</w:t>
      </w:r>
    </w:p>
    <w:p w14:paraId="296EDA7A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pinMode(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ENA,OUTPUT);</w:t>
      </w:r>
    </w:p>
    <w:p w14:paraId="1CC044A7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pinMode(in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1,OUTPUT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7167557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pinMode(in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2,OUTPUT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A046B2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pinMode(</w:t>
      </w:r>
      <w:proofErr w:type="spellStart"/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led,OUTPUT</w:t>
      </w:r>
      <w:proofErr w:type="spellEnd"/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6C50E6E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C75DCB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5E154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1E823047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382E8B1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spellStart"/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Serial.available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()&gt;0)</w:t>
      </w:r>
    </w:p>
    <w:p w14:paraId="50257A0F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8C86E49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Serial.parseInt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C3BC262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&gt;=0&amp;&amp;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255){</w:t>
      </w:r>
      <w:proofErr w:type="gramEnd"/>
    </w:p>
    <w:p w14:paraId="2B9CF79A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led,i</w:t>
      </w:r>
      <w:proofErr w:type="spellEnd"/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FD3AC28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68052DF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300){</w:t>
      </w:r>
      <w:proofErr w:type="gramEnd"/>
    </w:p>
    <w:p w14:paraId="73F814C4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1,LOW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F41A8A7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2,HIGH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4EFD579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ENA,speed1);</w:t>
      </w:r>
    </w:p>
    <w:p w14:paraId="5FDD75BF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DFB04B7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400){</w:t>
      </w:r>
      <w:proofErr w:type="gramEnd"/>
    </w:p>
    <w:p w14:paraId="31F0C2A3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1,LOW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C67BF1A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2,HIGH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31B4B1F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ENA,speed2);</w:t>
      </w:r>
    </w:p>
    <w:p w14:paraId="391DB5B6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3D0CB9A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500){</w:t>
      </w:r>
      <w:proofErr w:type="gramEnd"/>
    </w:p>
    <w:p w14:paraId="3C1FAD89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1,LOW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6512B66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2,HIGH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2FABE9A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ENA,speed3);</w:t>
      </w:r>
    </w:p>
    <w:p w14:paraId="386EC58E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C9DA77D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600){</w:t>
      </w:r>
      <w:proofErr w:type="gramEnd"/>
    </w:p>
    <w:p w14:paraId="172F2427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1,LOW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68AB96C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2,HIGH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2F82221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ENA,speed4);</w:t>
      </w:r>
    </w:p>
    <w:p w14:paraId="544200D0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3260794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700){</w:t>
      </w:r>
      <w:proofErr w:type="gramEnd"/>
    </w:p>
    <w:p w14:paraId="64FD6E56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1,LOW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97ED493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2,HIGH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1ADFB7F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ENA,speed5);</w:t>
      </w:r>
    </w:p>
    <w:p w14:paraId="4A9606C9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88F2A14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800){</w:t>
      </w:r>
      <w:proofErr w:type="gramEnd"/>
    </w:p>
    <w:p w14:paraId="274E3209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1,LOW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DE244FA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digitalWrite(in</w:t>
      </w:r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2,HIGH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C7D367C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ENA,speed6);</w:t>
      </w:r>
    </w:p>
    <w:p w14:paraId="1AA02311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C6E0BEF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("Received value: ");</w:t>
      </w:r>
    </w:p>
    <w:p w14:paraId="74CC919C" w14:textId="77777777" w:rsidR="004D3301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5537E86" w14:textId="7AC2A1F6" w:rsidR="004D3301" w:rsidRPr="005D62ED" w:rsidRDefault="004D3301" w:rsidP="007A0D5B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EDF40E5" w14:textId="2F29AAB4" w:rsidR="00AD3492" w:rsidRPr="005D62ED" w:rsidRDefault="004D3301" w:rsidP="004D3301">
      <w:pPr>
        <w:pStyle w:val="ListParagraph"/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2ED">
        <w:rPr>
          <w:b w:val="0"/>
          <w:color w:val="0F0D29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CCD60FB" w14:textId="34FB6C15" w:rsidR="00AD3492" w:rsidRPr="00AD3492" w:rsidRDefault="00AD3492" w:rsidP="00356858">
      <w:pPr>
        <w:ind w:left="360"/>
        <w:jc w:val="center"/>
        <w:rPr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C584E37" w14:textId="3BA88529" w:rsidR="00356858" w:rsidRPr="00356858" w:rsidRDefault="00AD3492" w:rsidP="00356858">
      <w:pPr>
        <w:ind w:left="360"/>
        <w:jc w:val="center"/>
        <w:rPr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----------------------------------------------------</w:t>
      </w:r>
    </w:p>
    <w:sectPr w:rsidR="00356858" w:rsidRPr="00356858" w:rsidSect="006270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152" w:bottom="720" w:left="1152" w:header="0" w:footer="28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4BAB" w14:textId="77777777" w:rsidR="00F145C1" w:rsidRDefault="00F145C1">
      <w:r>
        <w:separator/>
      </w:r>
    </w:p>
    <w:p w14:paraId="70F2C279" w14:textId="77777777" w:rsidR="00F145C1" w:rsidRDefault="00F145C1"/>
  </w:endnote>
  <w:endnote w:type="continuationSeparator" w:id="0">
    <w:p w14:paraId="396DEC36" w14:textId="77777777" w:rsidR="00F145C1" w:rsidRDefault="00F145C1">
      <w:r>
        <w:continuationSeparator/>
      </w:r>
    </w:p>
    <w:p w14:paraId="490BB207" w14:textId="77777777" w:rsidR="00F145C1" w:rsidRDefault="00F14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78F8" w14:textId="77777777" w:rsidR="00C54A23" w:rsidRDefault="00C54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1830" w14:textId="348B6452" w:rsidR="006704CA" w:rsidRDefault="006704CA">
    <w:pPr>
      <w:pStyle w:val="Footer"/>
    </w:pPr>
  </w:p>
  <w:p w14:paraId="16B5AC40" w14:textId="77777777" w:rsidR="00DF027C" w:rsidRDefault="00DF02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F3A" w14:textId="77777777" w:rsidR="00C54A23" w:rsidRDefault="00C54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5BE80" w14:textId="77777777" w:rsidR="00F145C1" w:rsidRDefault="00F145C1">
      <w:r>
        <w:separator/>
      </w:r>
    </w:p>
    <w:p w14:paraId="5A2A00A0" w14:textId="77777777" w:rsidR="00F145C1" w:rsidRDefault="00F145C1"/>
  </w:footnote>
  <w:footnote w:type="continuationSeparator" w:id="0">
    <w:p w14:paraId="3F035831" w14:textId="77777777" w:rsidR="00F145C1" w:rsidRDefault="00F145C1">
      <w:r>
        <w:continuationSeparator/>
      </w:r>
    </w:p>
    <w:p w14:paraId="7E5B2631" w14:textId="77777777" w:rsidR="00F145C1" w:rsidRDefault="00F145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0EF5" w14:textId="77777777" w:rsidR="00C54A23" w:rsidRDefault="00C54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84F37C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5B33D9A" w14:textId="77777777" w:rsidR="00D077E9" w:rsidRDefault="00D077E9">
          <w:pPr>
            <w:pStyle w:val="Header"/>
          </w:pPr>
        </w:p>
      </w:tc>
    </w:tr>
  </w:tbl>
  <w:p w14:paraId="121AB5DE" w14:textId="40142B77" w:rsidR="00D077E9" w:rsidRDefault="00D077E9" w:rsidP="00D077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0C5EE" w14:textId="77777777" w:rsidR="00C54A23" w:rsidRDefault="00C54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B726D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C0AB"/>
      </v:shape>
    </w:pict>
  </w:numPicBullet>
  <w:abstractNum w:abstractNumId="0" w15:restartNumberingAfterBreak="0">
    <w:nsid w:val="1C686FEF"/>
    <w:multiLevelType w:val="hybridMultilevel"/>
    <w:tmpl w:val="516CEFA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4CA2355"/>
    <w:multiLevelType w:val="hybridMultilevel"/>
    <w:tmpl w:val="71462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F783E"/>
    <w:multiLevelType w:val="hybridMultilevel"/>
    <w:tmpl w:val="7D0C9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F1060"/>
    <w:multiLevelType w:val="hybridMultilevel"/>
    <w:tmpl w:val="C316AF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126DF"/>
    <w:multiLevelType w:val="hybridMultilevel"/>
    <w:tmpl w:val="E594F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020220">
    <w:abstractNumId w:val="0"/>
  </w:num>
  <w:num w:numId="2" w16cid:durableId="552739990">
    <w:abstractNumId w:val="2"/>
  </w:num>
  <w:num w:numId="3" w16cid:durableId="662319818">
    <w:abstractNumId w:val="1"/>
  </w:num>
  <w:num w:numId="4" w16cid:durableId="2048867173">
    <w:abstractNumId w:val="4"/>
  </w:num>
  <w:num w:numId="5" w16cid:durableId="199105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3C"/>
    <w:rsid w:val="0002482E"/>
    <w:rsid w:val="00040C66"/>
    <w:rsid w:val="00050324"/>
    <w:rsid w:val="000A0150"/>
    <w:rsid w:val="000A6687"/>
    <w:rsid w:val="000E63C9"/>
    <w:rsid w:val="00106AD1"/>
    <w:rsid w:val="00114B81"/>
    <w:rsid w:val="00130E9D"/>
    <w:rsid w:val="00150A6D"/>
    <w:rsid w:val="00185B35"/>
    <w:rsid w:val="001937C2"/>
    <w:rsid w:val="001F2BC8"/>
    <w:rsid w:val="001F5F6B"/>
    <w:rsid w:val="00243EBC"/>
    <w:rsid w:val="00246A35"/>
    <w:rsid w:val="00265A68"/>
    <w:rsid w:val="00284348"/>
    <w:rsid w:val="002E7D11"/>
    <w:rsid w:val="002F51F5"/>
    <w:rsid w:val="00301B19"/>
    <w:rsid w:val="00312137"/>
    <w:rsid w:val="00330359"/>
    <w:rsid w:val="0033762F"/>
    <w:rsid w:val="00356858"/>
    <w:rsid w:val="00366C7E"/>
    <w:rsid w:val="00384EA3"/>
    <w:rsid w:val="003A39A1"/>
    <w:rsid w:val="003B35E4"/>
    <w:rsid w:val="003C2191"/>
    <w:rsid w:val="003D3863"/>
    <w:rsid w:val="003F3B3B"/>
    <w:rsid w:val="004110DE"/>
    <w:rsid w:val="0044085A"/>
    <w:rsid w:val="004B21A5"/>
    <w:rsid w:val="004D3301"/>
    <w:rsid w:val="005037F0"/>
    <w:rsid w:val="00514F76"/>
    <w:rsid w:val="00516A86"/>
    <w:rsid w:val="005275F6"/>
    <w:rsid w:val="00543621"/>
    <w:rsid w:val="005506AC"/>
    <w:rsid w:val="00572102"/>
    <w:rsid w:val="005A3A0C"/>
    <w:rsid w:val="005D62ED"/>
    <w:rsid w:val="005F1BB0"/>
    <w:rsid w:val="005F75EE"/>
    <w:rsid w:val="0060390D"/>
    <w:rsid w:val="00627087"/>
    <w:rsid w:val="00656C4D"/>
    <w:rsid w:val="006704CA"/>
    <w:rsid w:val="006B2A77"/>
    <w:rsid w:val="006D4C94"/>
    <w:rsid w:val="006E5716"/>
    <w:rsid w:val="007302B3"/>
    <w:rsid w:val="00730733"/>
    <w:rsid w:val="00730E3A"/>
    <w:rsid w:val="00736AAF"/>
    <w:rsid w:val="00765B2A"/>
    <w:rsid w:val="00783A34"/>
    <w:rsid w:val="007A0D5B"/>
    <w:rsid w:val="007C6B52"/>
    <w:rsid w:val="007D16C5"/>
    <w:rsid w:val="00862FE4"/>
    <w:rsid w:val="0086389A"/>
    <w:rsid w:val="0087605E"/>
    <w:rsid w:val="008A741E"/>
    <w:rsid w:val="008B1FEE"/>
    <w:rsid w:val="00903C32"/>
    <w:rsid w:val="00904D01"/>
    <w:rsid w:val="00916B16"/>
    <w:rsid w:val="009173B9"/>
    <w:rsid w:val="0092157F"/>
    <w:rsid w:val="0093335D"/>
    <w:rsid w:val="0093613E"/>
    <w:rsid w:val="00943026"/>
    <w:rsid w:val="00966B81"/>
    <w:rsid w:val="009C7720"/>
    <w:rsid w:val="009D2D2A"/>
    <w:rsid w:val="009D5688"/>
    <w:rsid w:val="00A0453C"/>
    <w:rsid w:val="00A23AFA"/>
    <w:rsid w:val="00A31B3E"/>
    <w:rsid w:val="00A45BA4"/>
    <w:rsid w:val="00A47F17"/>
    <w:rsid w:val="00A532F3"/>
    <w:rsid w:val="00A8489E"/>
    <w:rsid w:val="00AC29F3"/>
    <w:rsid w:val="00AD3492"/>
    <w:rsid w:val="00B11744"/>
    <w:rsid w:val="00B231E5"/>
    <w:rsid w:val="00B64C3F"/>
    <w:rsid w:val="00BA2756"/>
    <w:rsid w:val="00BE69B3"/>
    <w:rsid w:val="00C02B87"/>
    <w:rsid w:val="00C06278"/>
    <w:rsid w:val="00C27F7D"/>
    <w:rsid w:val="00C4086D"/>
    <w:rsid w:val="00C431FA"/>
    <w:rsid w:val="00C54A23"/>
    <w:rsid w:val="00C8396B"/>
    <w:rsid w:val="00C85DBF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45C1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F8406"/>
  <w15:docId w15:val="{5D1A1D71-406C-4FDE-BF9C-1D781B4E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BE69B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56858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56858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%20kumar\AppData\Local\Microsoft\Office\16.0\DTS\en-US%7b06246224-D4F6-48E5-9C07-C7C316392FAB%7d\%7b8CCF7399-795A-40CE-AF2B-FCE22710BFC2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84C3-69FC-488C-8F2F-C91A394E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{8CCF7399-795A-40CE-AF2B-FCE22710BFC2}tf16392850_win32</Template>
  <TotalTime>5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Automation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Automation</dc:title>
  <dc:creator>Ashish kumar</dc:creator>
  <cp:keywords/>
  <cp:lastModifiedBy>muskan gupta</cp:lastModifiedBy>
  <cp:revision>5</cp:revision>
  <cp:lastPrinted>2006-08-01T17:47:00Z</cp:lastPrinted>
  <dcterms:created xsi:type="dcterms:W3CDTF">2023-08-10T04:28:00Z</dcterms:created>
  <dcterms:modified xsi:type="dcterms:W3CDTF">2023-08-10T04:33:00Z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